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96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6396"/>
      </w:tblGrid>
      <w:tr w:rsidR="00756B5A" w14:paraId="1BF52C52" w14:textId="77777777" w:rsidTr="003E6F82">
        <w:trPr>
          <w:trHeight w:val="461"/>
        </w:trPr>
        <w:tc>
          <w:tcPr>
            <w:tcW w:w="6396" w:type="dxa"/>
            <w:tcBorders>
              <w:bottom w:val="single" w:sz="8" w:space="0" w:color="CCCCCC" w:themeColor="background2"/>
            </w:tcBorders>
          </w:tcPr>
          <w:p w14:paraId="270C3FB8" w14:textId="6337375E" w:rsidR="00756B5A" w:rsidRDefault="00E766B8">
            <w:pPr>
              <w:pStyle w:val="CompanyName"/>
            </w:pPr>
            <w:r>
              <w:t>15.095 Homework #4</w:t>
            </w:r>
          </w:p>
        </w:tc>
      </w:tr>
      <w:tr w:rsidR="00756B5A" w14:paraId="720213E1" w14:textId="77777777" w:rsidTr="003E6F82">
        <w:trPr>
          <w:trHeight w:hRule="exact" w:val="56"/>
        </w:trPr>
        <w:tc>
          <w:tcPr>
            <w:tcW w:w="6396" w:type="dxa"/>
            <w:tcBorders>
              <w:top w:val="single" w:sz="8" w:space="0" w:color="CCCCCC" w:themeColor="background2"/>
              <w:bottom w:val="nil"/>
            </w:tcBorders>
          </w:tcPr>
          <w:p w14:paraId="27B1FB4A" w14:textId="77777777" w:rsidR="00756B5A" w:rsidRDefault="00756B5A">
            <w:pPr>
              <w:pStyle w:val="Header"/>
            </w:pPr>
          </w:p>
        </w:tc>
      </w:tr>
    </w:tbl>
    <w:p w14:paraId="190D97B2" w14:textId="535AAAFD" w:rsidR="00E766B8" w:rsidRDefault="00E766B8" w:rsidP="00E766B8">
      <w:pPr>
        <w:pStyle w:val="Heading1"/>
      </w:pPr>
      <w:r>
        <w:t>Executive Summary</w:t>
      </w:r>
    </w:p>
    <w:p w14:paraId="585E94F5" w14:textId="77777777" w:rsidR="00E766B8" w:rsidRPr="00E766B8" w:rsidRDefault="00E766B8" w:rsidP="00E766B8"/>
    <w:p w14:paraId="523FE40F" w14:textId="1C58E31D" w:rsidR="00756B5A" w:rsidRDefault="003E3928" w:rsidP="003E6F82">
      <w:pPr>
        <w:pStyle w:val="Heading2"/>
        <w:spacing w:after="240"/>
      </w:pPr>
      <w:r w:rsidRPr="003E6F82">
        <w:rPr>
          <w:b/>
          <w:bCs/>
        </w:rPr>
        <w:t>Key Takeaway</w:t>
      </w:r>
      <w:r>
        <w:t xml:space="preserve">: </w:t>
      </w:r>
      <w:r w:rsidR="00D4472C">
        <w:t xml:space="preserve">Our model’s estimate a projected annual profit of </w:t>
      </w:r>
      <w:r w:rsidR="00365CB2">
        <w:t>$</w:t>
      </w:r>
      <w:r w:rsidR="00D4472C">
        <w:t>33.22-</w:t>
      </w:r>
      <w:r w:rsidR="00365CB2">
        <w:t xml:space="preserve">$40.12M, depending on various modeling decisions and techniques. </w:t>
      </w:r>
    </w:p>
    <w:p w14:paraId="2B1C201C" w14:textId="4637111F" w:rsidR="003E6F82" w:rsidRDefault="003E6F82">
      <w:r w:rsidRPr="003E6F82">
        <w:rPr>
          <w:b/>
          <w:bCs/>
        </w:rPr>
        <w:t>Model 1</w:t>
      </w:r>
      <w:r>
        <w:rPr>
          <w:b/>
          <w:bCs/>
        </w:rPr>
        <w:t xml:space="preserve"> </w:t>
      </w:r>
      <w:r w:rsidRPr="003E6F82">
        <w:rPr>
          <w:i/>
          <w:iCs/>
        </w:rPr>
        <w:t>(Saturated Linear Regression):</w:t>
      </w:r>
    </w:p>
    <w:p w14:paraId="7A27E502" w14:textId="0CFB5231" w:rsidR="003E6F82" w:rsidRDefault="003E6F82" w:rsidP="003E6F82">
      <w:pPr>
        <w:spacing w:after="0"/>
      </w:pPr>
      <w:r w:rsidRPr="003E6F82">
        <w:rPr>
          <w:b/>
          <w:bCs/>
        </w:rPr>
        <w:t>Evaluation Estimate:</w:t>
      </w:r>
      <w:r>
        <w:t xml:space="preserve"> $40,016,174, </w:t>
      </w:r>
      <w:r w:rsidRPr="003E6F82">
        <w:rPr>
          <w:b/>
          <w:bCs/>
        </w:rPr>
        <w:t xml:space="preserve">Out-of-sample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E6F82">
        <w:rPr>
          <w:b/>
        </w:rPr>
        <w:t>:</w:t>
      </w:r>
      <w:r>
        <w:t xml:space="preserve"> 0.79, </w:t>
      </w:r>
      <w:r w:rsidRPr="003E6F82">
        <w:rPr>
          <w:b/>
          <w:bCs/>
        </w:rPr>
        <w:t xml:space="preserve">In-sample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: 0.72</w:t>
      </w:r>
    </w:p>
    <w:p w14:paraId="781CE468" w14:textId="7F03AB1A" w:rsidR="00952DCA" w:rsidRDefault="003E6F82">
      <w:r w:rsidRPr="003E6F82">
        <w:rPr>
          <w:b/>
          <w:bCs/>
        </w:rPr>
        <w:t>Description</w:t>
      </w:r>
      <w:r>
        <w:t>: Our first model was a standard linear regression that included every variable in the training data set. This provides a good introductory analysis to potentially significant variables</w:t>
      </w:r>
    </w:p>
    <w:p w14:paraId="077360EC" w14:textId="77777777" w:rsidR="00952DCA" w:rsidRDefault="00B01E34">
      <w:sdt>
        <w:sdtPr>
          <w:alias w:val="Enter Body text:"/>
          <w:tag w:val="Enter Body text:"/>
          <w:id w:val="1236895685"/>
          <w:placeholder>
            <w:docPart w:val="5FC4492331CC6044B145FACD0E869B97"/>
          </w:placeholder>
          <w:temporary/>
          <w:showingPlcHdr/>
          <w15:appearance w15:val="hidden"/>
        </w:sdtPr>
        <w:sdtEndPr/>
        <w:sdtContent>
          <w:r w:rsidR="00952DCA">
            <w:t xml:space="preserve">Want to insert a picture from your files or add a shape, text box, or table? You got it! On the Insert tab of the ribbon, </w:t>
          </w:r>
          <w:r w:rsidR="007B6842">
            <w:t>select</w:t>
          </w:r>
          <w:r w:rsidR="00952DCA">
            <w:t xml:space="preserve"> the option you need.</w:t>
          </w:r>
        </w:sdtContent>
      </w:sdt>
    </w:p>
    <w:p w14:paraId="7059EA04" w14:textId="261ADAB0" w:rsidR="008678F9" w:rsidRDefault="00B01E34">
      <w:sdt>
        <w:sdtPr>
          <w:alias w:val="Enter Body text:"/>
          <w:tag w:val="Enter Body text:"/>
          <w:id w:val="376907477"/>
          <w:placeholder>
            <w:docPart w:val="3318648F116F5A458E29BF7F0F597E04"/>
          </w:placeholder>
          <w:temporary/>
          <w:showingPlcHdr/>
          <w15:appearance w15:val="hidden"/>
        </w:sdtPr>
        <w:sdtEndPr/>
        <w:sdtContent>
          <w:r w:rsidR="00952DCA">
            <w:t>Find even more easy-to-use tools on the Insert tab, such as to add a hyperlink or insert a comment.</w:t>
          </w:r>
        </w:sdtContent>
      </w:sdt>
    </w:p>
    <w:p w14:paraId="6F446B2D" w14:textId="4D64EB70" w:rsidR="001C4719" w:rsidRDefault="001C4719" w:rsidP="001C4719">
      <w:pPr>
        <w:pStyle w:val="ListParagraph"/>
        <w:numPr>
          <w:ilvl w:val="0"/>
          <w:numId w:val="11"/>
        </w:numPr>
      </w:pPr>
      <w:r w:rsidRPr="001C4719">
        <w:t>40119868</w:t>
      </w:r>
    </w:p>
    <w:p w14:paraId="4D21A5B0" w14:textId="204A3D39" w:rsidR="00163F8A" w:rsidRDefault="00163F8A" w:rsidP="00163F8A">
      <w:pPr>
        <w:pStyle w:val="ListParagraph"/>
        <w:numPr>
          <w:ilvl w:val="0"/>
          <w:numId w:val="11"/>
        </w:numPr>
      </w:pPr>
      <w:r>
        <w:t xml:space="preserve">Median income &amp; college graduates, </w:t>
      </w:r>
      <w:proofErr w:type="spellStart"/>
      <w:r>
        <w:t>freestand</w:t>
      </w:r>
      <w:proofErr w:type="spellEnd"/>
      <w:r>
        <w:t xml:space="preserve"> negatively correlated with driving, </w:t>
      </w:r>
      <w:proofErr w:type="spellStart"/>
      <w:proofErr w:type="gramStart"/>
      <w:r w:rsidR="00F3290D">
        <w:t>non.us.citiizen</w:t>
      </w:r>
      <w:proofErr w:type="spellEnd"/>
      <w:proofErr w:type="gramEnd"/>
      <w:r w:rsidR="00F3290D">
        <w:t xml:space="preserve"> and public </w:t>
      </w:r>
      <w:proofErr w:type="spellStart"/>
      <w:r w:rsidR="00F3290D">
        <w:t>transpo</w:t>
      </w:r>
      <w:proofErr w:type="spellEnd"/>
    </w:p>
    <w:p w14:paraId="0EF7CFA5" w14:textId="77777777" w:rsidR="00F3290D" w:rsidRDefault="00F3290D" w:rsidP="00F3290D">
      <w:pPr>
        <w:pStyle w:val="ListParagraph"/>
        <w:numPr>
          <w:ilvl w:val="0"/>
          <w:numId w:val="11"/>
        </w:numPr>
      </w:pPr>
      <w:r>
        <w:t xml:space="preserve">Kathleen: </w:t>
      </w:r>
    </w:p>
    <w:p w14:paraId="21B634B9" w14:textId="7FB99E38" w:rsidR="00F3290D" w:rsidRDefault="00F3290D" w:rsidP="00F3290D">
      <w:pPr>
        <w:pStyle w:val="ListParagraph"/>
      </w:pPr>
      <w:r>
        <w:t>&gt; value</w:t>
      </w:r>
    </w:p>
    <w:p w14:paraId="6611716D" w14:textId="77777777" w:rsidR="00F3290D" w:rsidRDefault="00F3290D" w:rsidP="00F3290D">
      <w:pPr>
        <w:pStyle w:val="ListParagraph"/>
      </w:pPr>
      <w:r>
        <w:t>[1] 40016174</w:t>
      </w:r>
    </w:p>
    <w:p w14:paraId="463942BB" w14:textId="77777777" w:rsidR="00F3290D" w:rsidRDefault="00F3290D" w:rsidP="00F3290D">
      <w:pPr>
        <w:pStyle w:val="ListParagraph"/>
      </w:pPr>
      <w:r>
        <w:t>&gt; OSR2</w:t>
      </w:r>
    </w:p>
    <w:p w14:paraId="1DC1DB80" w14:textId="77777777" w:rsidR="00F3290D" w:rsidRDefault="00F3290D" w:rsidP="00F3290D">
      <w:pPr>
        <w:pStyle w:val="ListParagraph"/>
      </w:pPr>
      <w:r>
        <w:t>[1] 0.7201434</w:t>
      </w:r>
    </w:p>
    <w:p w14:paraId="310E6FA1" w14:textId="77777777" w:rsidR="00F3290D" w:rsidRDefault="00F3290D" w:rsidP="00F3290D">
      <w:pPr>
        <w:pStyle w:val="ListParagraph"/>
      </w:pPr>
      <w:r>
        <w:t>&gt; R2</w:t>
      </w:r>
    </w:p>
    <w:p w14:paraId="5B1B6D67" w14:textId="53E5A5D0" w:rsidR="00F3290D" w:rsidRDefault="00F3290D" w:rsidP="00F3290D">
      <w:pPr>
        <w:pStyle w:val="ListParagraph"/>
      </w:pPr>
      <w:r>
        <w:t>[1] 0.7861431</w:t>
      </w:r>
    </w:p>
    <w:p w14:paraId="2C16F13C" w14:textId="16840BFE" w:rsidR="00F3290D" w:rsidRDefault="00F3290D" w:rsidP="00F3290D">
      <w:pPr>
        <w:pStyle w:val="ListParagraph"/>
      </w:pPr>
      <w:r>
        <w:t>Saturated:</w:t>
      </w:r>
    </w:p>
    <w:p w14:paraId="11143158" w14:textId="77777777" w:rsidR="00F3290D" w:rsidRDefault="00F3290D" w:rsidP="00F3290D">
      <w:pPr>
        <w:pStyle w:val="ListParagraph"/>
      </w:pPr>
      <w:r>
        <w:t>&gt; value</w:t>
      </w:r>
    </w:p>
    <w:p w14:paraId="4EB5AFD8" w14:textId="77777777" w:rsidR="00F3290D" w:rsidRDefault="00F3290D" w:rsidP="00F3290D">
      <w:pPr>
        <w:pStyle w:val="ListParagraph"/>
      </w:pPr>
      <w:r>
        <w:t>[1] 33549052</w:t>
      </w:r>
    </w:p>
    <w:p w14:paraId="2B27D81F" w14:textId="77777777" w:rsidR="00F3290D" w:rsidRDefault="00F3290D" w:rsidP="00F3290D">
      <w:pPr>
        <w:pStyle w:val="ListParagraph"/>
      </w:pPr>
      <w:r>
        <w:t>&gt; OSR2</w:t>
      </w:r>
    </w:p>
    <w:p w14:paraId="329AF142" w14:textId="77777777" w:rsidR="00F3290D" w:rsidRDefault="00F3290D" w:rsidP="00F3290D">
      <w:pPr>
        <w:pStyle w:val="ListParagraph"/>
      </w:pPr>
      <w:r>
        <w:t>[1] 0.8007997</w:t>
      </w:r>
    </w:p>
    <w:p w14:paraId="7D263C33" w14:textId="77777777" w:rsidR="00F3290D" w:rsidRDefault="00F3290D" w:rsidP="00F3290D">
      <w:pPr>
        <w:pStyle w:val="ListParagraph"/>
      </w:pPr>
      <w:r>
        <w:lastRenderedPageBreak/>
        <w:t>&gt; R2</w:t>
      </w:r>
    </w:p>
    <w:p w14:paraId="62CCCAD7" w14:textId="456DEF5E" w:rsidR="00F3290D" w:rsidRDefault="00F3290D" w:rsidP="00F3290D">
      <w:pPr>
        <w:pStyle w:val="ListParagraph"/>
      </w:pPr>
      <w:r>
        <w:t>[1] 0.9484129</w:t>
      </w:r>
    </w:p>
    <w:p w14:paraId="2584C204" w14:textId="5D9AE105" w:rsidR="00F3290D" w:rsidRDefault="00F3290D" w:rsidP="00F3290D">
      <w:pPr>
        <w:pStyle w:val="ListParagraph"/>
      </w:pPr>
      <w:r>
        <w:t>BYOM:</w:t>
      </w:r>
    </w:p>
    <w:p w14:paraId="35E21288" w14:textId="77777777" w:rsidR="00F3290D" w:rsidRDefault="00F3290D" w:rsidP="00F3290D">
      <w:pPr>
        <w:pStyle w:val="ListParagraph"/>
      </w:pPr>
      <w:r>
        <w:t>&gt; value</w:t>
      </w:r>
    </w:p>
    <w:p w14:paraId="3CEDCD90" w14:textId="77777777" w:rsidR="00F3290D" w:rsidRDefault="00F3290D" w:rsidP="00F3290D">
      <w:pPr>
        <w:pStyle w:val="ListParagraph"/>
      </w:pPr>
      <w:r>
        <w:t>[1] 40119868</w:t>
      </w:r>
    </w:p>
    <w:p w14:paraId="09F3E535" w14:textId="77777777" w:rsidR="00F3290D" w:rsidRDefault="00F3290D" w:rsidP="00F3290D">
      <w:pPr>
        <w:pStyle w:val="ListParagraph"/>
      </w:pPr>
      <w:r>
        <w:t>&gt; OSR2</w:t>
      </w:r>
    </w:p>
    <w:p w14:paraId="6CACD833" w14:textId="77777777" w:rsidR="00F3290D" w:rsidRDefault="00F3290D" w:rsidP="00F3290D">
      <w:pPr>
        <w:pStyle w:val="ListParagraph"/>
      </w:pPr>
      <w:r>
        <w:t>[1] 0.7678739</w:t>
      </w:r>
    </w:p>
    <w:p w14:paraId="3DEF1457" w14:textId="77777777" w:rsidR="00F3290D" w:rsidRDefault="00F3290D" w:rsidP="00F3290D">
      <w:pPr>
        <w:pStyle w:val="ListParagraph"/>
      </w:pPr>
      <w:r>
        <w:t>&gt; R2</w:t>
      </w:r>
    </w:p>
    <w:p w14:paraId="19B75708" w14:textId="5681B6D0" w:rsidR="00F3290D" w:rsidRDefault="00F3290D" w:rsidP="00F3290D">
      <w:pPr>
        <w:pStyle w:val="ListParagraph"/>
      </w:pPr>
      <w:r>
        <w:t>[1] 0.9484129</w:t>
      </w:r>
    </w:p>
    <w:p w14:paraId="0E8FA577" w14:textId="6A154836" w:rsidR="00D4472C" w:rsidRDefault="00D4472C" w:rsidP="00D4472C">
      <w:r>
        <w:t xml:space="preserve">4. </w:t>
      </w:r>
    </w:p>
    <w:p w14:paraId="37CB70D4" w14:textId="77777777" w:rsidR="00D4472C" w:rsidRDefault="00D4472C" w:rsidP="00D4472C">
      <w:r>
        <w:t>&gt; value</w:t>
      </w:r>
    </w:p>
    <w:p w14:paraId="12B445C1" w14:textId="77777777" w:rsidR="00D4472C" w:rsidRDefault="00D4472C" w:rsidP="00D4472C">
      <w:r>
        <w:t>[1] 33222056</w:t>
      </w:r>
    </w:p>
    <w:p w14:paraId="28E4B8E8" w14:textId="77777777" w:rsidR="00D4472C" w:rsidRDefault="00D4472C" w:rsidP="00D4472C">
      <w:r>
        <w:t>&gt; OSR2</w:t>
      </w:r>
    </w:p>
    <w:p w14:paraId="6996742C" w14:textId="77777777" w:rsidR="00D4472C" w:rsidRDefault="00D4472C" w:rsidP="00D4472C">
      <w:r>
        <w:t>[1] 0.8589603</w:t>
      </w:r>
    </w:p>
    <w:p w14:paraId="4BF3984C" w14:textId="77777777" w:rsidR="00D4472C" w:rsidRDefault="00D4472C" w:rsidP="00D4472C">
      <w:r>
        <w:t>&gt; R2</w:t>
      </w:r>
    </w:p>
    <w:p w14:paraId="5B266D0E" w14:textId="77777777" w:rsidR="00D4472C" w:rsidRDefault="00D4472C" w:rsidP="00D4472C">
      <w:r>
        <w:t xml:space="preserve">[1,] 0.9459049 </w:t>
      </w:r>
    </w:p>
    <w:p w14:paraId="1C76CCC1" w14:textId="77777777" w:rsidR="00D4472C" w:rsidRDefault="00D4472C" w:rsidP="00D4472C">
      <w:pPr>
        <w:pStyle w:val="ListParagraph"/>
        <w:numPr>
          <w:ilvl w:val="0"/>
          <w:numId w:val="12"/>
        </w:numPr>
      </w:pPr>
    </w:p>
    <w:p w14:paraId="60567AF0" w14:textId="15E8BBBC" w:rsidR="00D4472C" w:rsidRDefault="00D4472C" w:rsidP="00D4472C">
      <w:pPr>
        <w:pStyle w:val="ListParagraph"/>
      </w:pPr>
      <w:r>
        <w:t xml:space="preserve">&gt; </w:t>
      </w:r>
      <w:proofErr w:type="gramStart"/>
      <w:r>
        <w:t>OSR2.lasso.final</w:t>
      </w:r>
      <w:proofErr w:type="gramEnd"/>
    </w:p>
    <w:p w14:paraId="70B73B13" w14:textId="77777777" w:rsidR="00D4472C" w:rsidRDefault="00D4472C" w:rsidP="00D4472C">
      <w:pPr>
        <w:pStyle w:val="ListParagraph"/>
      </w:pPr>
      <w:r>
        <w:t>[1] 0.8050234</w:t>
      </w:r>
    </w:p>
    <w:p w14:paraId="40624BB4" w14:textId="77777777" w:rsidR="00D4472C" w:rsidRDefault="00D4472C" w:rsidP="00D4472C">
      <w:pPr>
        <w:pStyle w:val="ListParagraph"/>
      </w:pPr>
      <w:r>
        <w:t>&gt; R</w:t>
      </w:r>
      <w:proofErr w:type="gramStart"/>
      <w:r>
        <w:t>2.lasso</w:t>
      </w:r>
      <w:proofErr w:type="gramEnd"/>
      <w:r>
        <w:t>.final</w:t>
      </w:r>
    </w:p>
    <w:p w14:paraId="15FEFF5A" w14:textId="77777777" w:rsidR="00D4472C" w:rsidRDefault="00D4472C" w:rsidP="00D4472C">
      <w:pPr>
        <w:pStyle w:val="ListParagraph"/>
      </w:pPr>
      <w:r>
        <w:t>[1] 0.9484048</w:t>
      </w:r>
    </w:p>
    <w:p w14:paraId="7296D3B1" w14:textId="77777777" w:rsidR="00D4472C" w:rsidRDefault="00D4472C" w:rsidP="00D4472C">
      <w:pPr>
        <w:pStyle w:val="ListParagraph"/>
      </w:pPr>
      <w:r>
        <w:t>&gt; value</w:t>
      </w:r>
    </w:p>
    <w:p w14:paraId="20D37E9E" w14:textId="1F442FC1" w:rsidR="00D4472C" w:rsidRDefault="00D4472C" w:rsidP="00D4472C">
      <w:pPr>
        <w:pStyle w:val="ListParagraph"/>
      </w:pPr>
      <w:r>
        <w:t>[1] 33530340</w:t>
      </w:r>
    </w:p>
    <w:sectPr w:rsidR="00D4472C" w:rsidSect="003E6F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BA78" w14:textId="77777777" w:rsidR="00B01E34" w:rsidRDefault="00B01E34">
      <w:pPr>
        <w:spacing w:after="0" w:line="240" w:lineRule="auto"/>
      </w:pPr>
      <w:r>
        <w:separator/>
      </w:r>
    </w:p>
  </w:endnote>
  <w:endnote w:type="continuationSeparator" w:id="0">
    <w:p w14:paraId="783BED89" w14:textId="77777777" w:rsidR="00B01E34" w:rsidRDefault="00B0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FD65D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FC7FB29" wp14:editId="05FB0C7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008AAAC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BNISKY5wEAACkEAAAOAAAAAAAAAAAAAAAAAC4CAABkcnMvZTJvRG9jLnht&#13;&#10;bFBLAQItABQABgAIAAAAIQACiOyi4AAAABIBAAAPAAAAAAAAAAAAAAAAAEEEAABkcnMvZG93bnJl&#13;&#10;di54bWxQSwUGAAAAAAQABADzAAAATgUAAAAA&#13;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1F5F" w14:textId="220C525A" w:rsidR="00756B5A" w:rsidRPr="00347EC1" w:rsidRDefault="00CA4E50" w:rsidP="00347EC1">
    <w:pPr>
      <w:pStyle w:val="Footer"/>
      <w:rPr>
        <w:rStyle w:val="Emphasis"/>
        <w:iCs w:val="0"/>
        <w:color w:val="000000" w:themeColor="text1"/>
      </w:rPr>
    </w:pPr>
    <w:r>
      <w:rPr>
        <w:rStyle w:val="Emphasis"/>
        <w:iCs w:val="0"/>
        <w:color w:val="000000" w:themeColor="text1"/>
      </w:rPr>
      <w:t>Berkeley Vista associates</w:t>
    </w:r>
  </w:p>
  <w:p w14:paraId="338C2FD7" w14:textId="083C9134" w:rsidR="00756B5A" w:rsidRPr="00347EC1" w:rsidRDefault="00756B5A" w:rsidP="0034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D5BF" w14:textId="77777777" w:rsidR="00B01E34" w:rsidRDefault="00B01E34">
      <w:pPr>
        <w:spacing w:after="0" w:line="240" w:lineRule="auto"/>
      </w:pPr>
      <w:r>
        <w:separator/>
      </w:r>
    </w:p>
  </w:footnote>
  <w:footnote w:type="continuationSeparator" w:id="0">
    <w:p w14:paraId="7AA10AEA" w14:textId="77777777" w:rsidR="00B01E34" w:rsidRDefault="00B01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6079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C1BA07" wp14:editId="1E0A64C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5A48B177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0C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KsVnQL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5858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1A1065" wp14:editId="01F39A0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4236B5BF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zX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MwCfNf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030B4"/>
    <w:multiLevelType w:val="hybridMultilevel"/>
    <w:tmpl w:val="E1C024D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26811"/>
    <w:multiLevelType w:val="hybridMultilevel"/>
    <w:tmpl w:val="BF2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0"/>
    <w:rsid w:val="00163F8A"/>
    <w:rsid w:val="0016683A"/>
    <w:rsid w:val="001C4719"/>
    <w:rsid w:val="00292D34"/>
    <w:rsid w:val="00347EC1"/>
    <w:rsid w:val="00365CB2"/>
    <w:rsid w:val="003D385B"/>
    <w:rsid w:val="003E3928"/>
    <w:rsid w:val="003E6F82"/>
    <w:rsid w:val="00671352"/>
    <w:rsid w:val="006B4BCF"/>
    <w:rsid w:val="007462C6"/>
    <w:rsid w:val="00756B5A"/>
    <w:rsid w:val="007A7AE2"/>
    <w:rsid w:val="007B6842"/>
    <w:rsid w:val="008678F9"/>
    <w:rsid w:val="008F37D1"/>
    <w:rsid w:val="00952DCA"/>
    <w:rsid w:val="00A17CE5"/>
    <w:rsid w:val="00A61DF0"/>
    <w:rsid w:val="00A72749"/>
    <w:rsid w:val="00B01E34"/>
    <w:rsid w:val="00CA4E50"/>
    <w:rsid w:val="00D4472C"/>
    <w:rsid w:val="00E766B8"/>
    <w:rsid w:val="00F013E0"/>
    <w:rsid w:val="00F3290D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7352"/>
  <w15:chartTrackingRefBased/>
  <w15:docId w15:val="{8F83DC62-5145-FC41-801B-350D954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C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netthellman/Downloads/tf1639279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C4492331CC6044B145FACD0E869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2620-C49F-FB4C-A038-5075F0C04C4E}"/>
      </w:docPartPr>
      <w:docPartBody>
        <w:p w:rsidR="00EF747C" w:rsidRDefault="00F55F11">
          <w:pPr>
            <w:pStyle w:val="5FC4492331CC6044B145FACD0E869B97"/>
          </w:pPr>
          <w:r>
            <w:t>Want to insert a picture from your files or add a shape, text box, or table? You got it! On the Insert tab of the ribbon, select the option you need.</w:t>
          </w:r>
        </w:p>
      </w:docPartBody>
    </w:docPart>
    <w:docPart>
      <w:docPartPr>
        <w:name w:val="3318648F116F5A458E29BF7F0F59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86B5-AFDE-7E4A-9614-B7B0A7B4892E}"/>
      </w:docPartPr>
      <w:docPartBody>
        <w:p w:rsidR="00EF747C" w:rsidRDefault="00F55F11">
          <w:pPr>
            <w:pStyle w:val="3318648F116F5A458E29BF7F0F597E04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11"/>
    <w:rsid w:val="0014657B"/>
    <w:rsid w:val="00CF626A"/>
    <w:rsid w:val="00EF747C"/>
    <w:rsid w:val="00F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B8294B3CC0A448675A6F060F257AE">
    <w:name w:val="C92B8294B3CC0A448675A6F060F257AE"/>
  </w:style>
  <w:style w:type="paragraph" w:customStyle="1" w:styleId="3DD583B82D65C04F815973F15AC5E38D">
    <w:name w:val="3DD583B82D65C04F815973F15AC5E38D"/>
  </w:style>
  <w:style w:type="paragraph" w:customStyle="1" w:styleId="B92FBF7C72578C48A9B117A459C8CF57">
    <w:name w:val="B92FBF7C72578C48A9B117A459C8CF57"/>
  </w:style>
  <w:style w:type="paragraph" w:customStyle="1" w:styleId="FF5E18E1D120564DA820CA407328C483">
    <w:name w:val="FF5E18E1D120564DA820CA407328C483"/>
  </w:style>
  <w:style w:type="paragraph" w:customStyle="1" w:styleId="5FC4492331CC6044B145FACD0E869B97">
    <w:name w:val="5FC4492331CC6044B145FACD0E869B97"/>
  </w:style>
  <w:style w:type="paragraph" w:customStyle="1" w:styleId="3318648F116F5A458E29BF7F0F597E04">
    <w:name w:val="3318648F116F5A458E29BF7F0F597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tf16392792_win32.dotx</Template>
  <TotalTime>41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Bennett Madson Hellman</cp:lastModifiedBy>
  <cp:revision>4</cp:revision>
  <dcterms:created xsi:type="dcterms:W3CDTF">2021-09-30T21:04:00Z</dcterms:created>
  <dcterms:modified xsi:type="dcterms:W3CDTF">2021-10-28T23:23:00Z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